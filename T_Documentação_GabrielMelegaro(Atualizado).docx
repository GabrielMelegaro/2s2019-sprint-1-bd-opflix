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2A1867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2A1867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7343B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7343B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35028">
              <w:pPr>
                <w:pStyle w:val="Cabealhodondice"/>
              </w:pPr>
              <w:r>
                <w:t>Sumári</w:t>
              </w:r>
              <w:r w:rsidR="005F0699">
                <w:t>o</w:t>
              </w:r>
            </w:p>
            <w:bookmarkStart w:id="0" w:name="_GoBack"/>
            <w:bookmarkEnd w:id="0"/>
            <w:p w:rsidR="003D3EF1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19633422" w:history="1">
                <w:r w:rsidR="003D3EF1" w:rsidRPr="005805F3">
                  <w:rPr>
                    <w:rStyle w:val="Hyperlink"/>
                    <w:noProof/>
                  </w:rPr>
                  <w:t>Resumo</w:t>
                </w:r>
                <w:r w:rsidR="003D3EF1">
                  <w:rPr>
                    <w:noProof/>
                    <w:webHidden/>
                  </w:rPr>
                  <w:tab/>
                </w:r>
                <w:r w:rsidR="003D3EF1">
                  <w:rPr>
                    <w:noProof/>
                    <w:webHidden/>
                  </w:rPr>
                  <w:fldChar w:fldCharType="begin"/>
                </w:r>
                <w:r w:rsidR="003D3EF1">
                  <w:rPr>
                    <w:noProof/>
                    <w:webHidden/>
                  </w:rPr>
                  <w:instrText xml:space="preserve"> PAGEREF _Toc19633422 \h </w:instrText>
                </w:r>
                <w:r w:rsidR="003D3EF1">
                  <w:rPr>
                    <w:noProof/>
                    <w:webHidden/>
                  </w:rPr>
                </w:r>
                <w:r w:rsidR="003D3EF1">
                  <w:rPr>
                    <w:noProof/>
                    <w:webHidden/>
                  </w:rPr>
                  <w:fldChar w:fldCharType="separate"/>
                </w:r>
                <w:r w:rsidR="003D3EF1">
                  <w:rPr>
                    <w:noProof/>
                    <w:webHidden/>
                  </w:rPr>
                  <w:t>2</w:t>
                </w:r>
                <w:r w:rsidR="003D3EF1">
                  <w:rPr>
                    <w:noProof/>
                    <w:webHidden/>
                  </w:rPr>
                  <w:fldChar w:fldCharType="end"/>
                </w:r>
              </w:hyperlink>
            </w:p>
            <w:p w:rsidR="003D3EF1" w:rsidRDefault="003D3E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33423" w:history="1">
                <w:r w:rsidRPr="005805F3">
                  <w:rPr>
                    <w:rStyle w:val="Hyperlink"/>
                    <w:noProof/>
                  </w:rPr>
                  <w:t>Objetivos</w:t>
                </w:r>
              </w:hyperlink>
            </w:p>
            <w:p w:rsidR="003D3EF1" w:rsidRDefault="003D3E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33424" w:history="1">
                <w:r w:rsidRPr="005805F3">
                  <w:rPr>
                    <w:rStyle w:val="Hyperlink"/>
                    <w:noProof/>
                  </w:rPr>
                  <w:t>Descrição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_Toc19633424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3EF1" w:rsidRDefault="003D3E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33425" w:history="1">
                <w:r w:rsidRPr="005805F3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3D3EF1" w:rsidRDefault="003D3E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33426" w:history="1">
                <w:r w:rsidRPr="005805F3">
                  <w:rPr>
                    <w:rStyle w:val="Hyperlink"/>
                    <w:noProof/>
                  </w:rPr>
                  <w:t>Modelagem de 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_Toc19633426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3EF1" w:rsidRDefault="003D3E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33427" w:history="1">
                <w:r w:rsidRPr="005805F3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3D3EF1" w:rsidRDefault="003D3E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33428" w:history="1">
                <w:r w:rsidRPr="005805F3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3D3EF1" w:rsidRDefault="003D3E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33429" w:history="1">
                <w:r w:rsidRPr="005805F3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3D3EF1" w:rsidRDefault="003D3E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33430" w:history="1">
                <w:r w:rsidRPr="005805F3">
                  <w:rPr>
                    <w:rStyle w:val="Hyperlink"/>
                    <w:noProof/>
                  </w:rPr>
                  <w:t>Cronograma</w:t>
                </w:r>
              </w:hyperlink>
            </w:p>
            <w:p w:rsidR="003D3EF1" w:rsidRDefault="003D3E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33431" w:history="1">
                <w:r w:rsidRPr="005805F3">
                  <w:rPr>
                    <w:rStyle w:val="Hyperlink"/>
                    <w:noProof/>
                    <w:lang w:eastAsia="en-US"/>
                  </w:rPr>
                  <w:t>Funcionalidades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_Toc19633431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3EF1" w:rsidRDefault="003D3E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33432" w:history="1">
                <w:r w:rsidRPr="005805F3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3D3EF1" w:rsidRDefault="003D3E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33433" w:history="1">
                <w:r w:rsidRPr="005805F3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3D3EF1" w:rsidRDefault="003D3E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33434" w:history="1">
                <w:r w:rsidRPr="005805F3">
                  <w:rPr>
                    <w:rStyle w:val="Hyperlink"/>
                    <w:noProof/>
                    <w:lang w:eastAsia="en-US"/>
                  </w:rPr>
                  <w:t>Protótipos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_Toc19633434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3EF1" w:rsidRDefault="003D3E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33435" w:history="1">
                <w:r w:rsidRPr="005805F3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3D3EF1" w:rsidRDefault="003D3E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33436" w:history="1">
                <w:r w:rsidRPr="005805F3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3D3EF1" w:rsidRDefault="003D3E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33437" w:history="1">
                <w:r w:rsidRPr="005805F3">
                  <w:rPr>
                    <w:rStyle w:val="Hyperlink"/>
                    <w:noProof/>
                  </w:rPr>
                  <w:t>Back-End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_Toc19633437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3EF1" w:rsidRDefault="003D3E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33438" w:history="1">
                <w:r w:rsidRPr="005805F3">
                  <w:rPr>
                    <w:rStyle w:val="Hyperlink"/>
                    <w:noProof/>
                  </w:rPr>
                  <w:t>Swagger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_Toc19633438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3EF1" w:rsidRDefault="003D3E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33439" w:history="1">
                <w:r w:rsidRPr="005805F3">
                  <w:rPr>
                    <w:rStyle w:val="Hyperlink"/>
                    <w:noProof/>
                  </w:rPr>
                  <w:t>Deploy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_Toc19633439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3EF1" w:rsidRDefault="003D3E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33440" w:history="1">
                <w:r w:rsidRPr="005805F3">
                  <w:rPr>
                    <w:rStyle w:val="Hyperlink"/>
                    <w:noProof/>
                  </w:rPr>
                  <w:t>Postman/Importar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_Toc19633440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3EF1" w:rsidRDefault="003D3E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33441" w:history="1">
                <w:r w:rsidRPr="005805F3">
                  <w:rPr>
                    <w:rStyle w:val="Hyperlink"/>
                    <w:noProof/>
                  </w:rPr>
                  <w:t>Postman/Exportar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_Toc19633441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3EF1" w:rsidRDefault="003D3E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33442" w:history="1">
                <w:r w:rsidRPr="005805F3">
                  <w:rPr>
                    <w:rStyle w:val="Hyperlink"/>
                    <w:noProof/>
                  </w:rPr>
                  <w:t>NuGet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_Toc19633442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3EF1" w:rsidRDefault="003D3E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33443" w:history="1">
                <w:r w:rsidRPr="005805F3">
                  <w:rPr>
                    <w:rStyle w:val="Hyperlink"/>
                    <w:noProof/>
                  </w:rPr>
                  <w:t>Como criar Banco de Dados e Rodar no BackEnd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_Toc19633443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3EF1" w:rsidRDefault="003D3E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33444" w:history="1">
                <w:r w:rsidRPr="005805F3">
                  <w:rPr>
                    <w:rStyle w:val="Hyperlink"/>
                    <w:noProof/>
                  </w:rPr>
                  <w:t>Ferramentas Utilizadas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_Toc19633444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3EF1" w:rsidRDefault="003D3E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33445" w:history="1">
                <w:r w:rsidRPr="005805F3">
                  <w:rPr>
                    <w:rStyle w:val="Hyperlink"/>
                    <w:noProof/>
                  </w:rPr>
                  <w:t>Arquitetura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_Toc19633445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3EF1" w:rsidRDefault="003D3EF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633446" w:history="1">
                <w:r w:rsidRPr="005805F3">
                  <w:rPr>
                    <w:rStyle w:val="Hyperlink"/>
                    <w:noProof/>
                  </w:rPr>
                  <w:t>Referências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_Toc19633446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3EF1" w:rsidRDefault="003D3EF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633447" w:history="1">
                <w:r w:rsidRPr="005805F3">
                  <w:rPr>
                    <w:rStyle w:val="Hyperlink"/>
                    <w:noProof/>
                  </w:rPr>
                  <w:t>Links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 w:rsidP="00735028">
      <w:pPr>
        <w:pStyle w:val="cabealho1"/>
      </w:pPr>
      <w:bookmarkStart w:id="1" w:name="_Toc19633422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19633423"/>
      <w:r>
        <w:t>Objetivos</w:t>
      </w:r>
      <w:bookmarkEnd w:id="2"/>
    </w:p>
    <w:p w:rsidR="00DA19B6" w:rsidRDefault="00661ABB">
      <w:r>
        <w:t xml:space="preserve">Este documento tem como objetivo demonstrar todas as funcionalidades da plataforma </w:t>
      </w:r>
      <w:bookmarkStart w:id="3" w:name="_Hlk19620842"/>
      <w:proofErr w:type="spellStart"/>
      <w:r w:rsidR="002A1867">
        <w:t>OpFlix</w:t>
      </w:r>
      <w:bookmarkEnd w:id="3"/>
      <w:proofErr w:type="spellEnd"/>
      <w:r>
        <w:t>, que visa demonstrar os eventos que estarão ocorrendo na Escola SENAI de Informática.</w:t>
      </w:r>
    </w:p>
    <w:p w:rsidR="004A0592" w:rsidRDefault="004A0592"/>
    <w:p w:rsidR="00DA19B6" w:rsidRDefault="0001427C" w:rsidP="00735028">
      <w:pPr>
        <w:pStyle w:val="cabealho1"/>
      </w:pPr>
      <w:bookmarkStart w:id="4" w:name="_Toc19633424"/>
      <w:r>
        <w:t xml:space="preserve">Descrição do </w:t>
      </w:r>
      <w:r w:rsidR="00952E23">
        <w:t>projeto</w:t>
      </w:r>
      <w:bookmarkEnd w:id="4"/>
    </w:p>
    <w:p w:rsidR="00DA19B6" w:rsidRDefault="00267CAA">
      <w:r>
        <w:t xml:space="preserve">O </w:t>
      </w:r>
      <w:proofErr w:type="spellStart"/>
      <w:r w:rsidR="002A1867">
        <w:t>OpFlix</w:t>
      </w:r>
      <w:proofErr w:type="spellEnd"/>
      <w:r w:rsidR="002A1867">
        <w:t xml:space="preserve">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5" w:name="_Toc19633425"/>
      <w:r>
        <w:t xml:space="preserve">Resumo </w:t>
      </w:r>
      <w:r w:rsidR="00952E23">
        <w:t>do projeto</w:t>
      </w:r>
      <w:bookmarkEnd w:id="5"/>
    </w:p>
    <w:p w:rsidR="008A7F37" w:rsidRDefault="006D6621">
      <w:r>
        <w:t xml:space="preserve">O </w:t>
      </w:r>
      <w:proofErr w:type="spellStart"/>
      <w:r w:rsidR="002A1867">
        <w:t>OpFlix</w:t>
      </w:r>
      <w:proofErr w:type="spellEnd"/>
      <w:r w:rsidR="002A1867">
        <w:t xml:space="preserve"> </w:t>
      </w:r>
      <w:r>
        <w:t>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 w:rsidP="00735028">
      <w:pPr>
        <w:pStyle w:val="cabealho1"/>
      </w:pPr>
      <w:bookmarkStart w:id="6" w:name="_Toc19633426"/>
      <w:r>
        <w:lastRenderedPageBreak/>
        <w:t>Modelagem de Software</w:t>
      </w:r>
      <w:bookmarkEnd w:id="6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7" w:name="_Toc19633427"/>
      <w:r>
        <w:t>Modelo Lógico</w:t>
      </w:r>
      <w:bookmarkEnd w:id="7"/>
    </w:p>
    <w:p w:rsidR="00B81DC4" w:rsidRDefault="00B81DC4" w:rsidP="00B81DC4">
      <w:r>
        <w:t xml:space="preserve">O modelo lógico é o modelo que mais se aproxima </w:t>
      </w:r>
    </w:p>
    <w:p w:rsidR="00841152" w:rsidRPr="00B81DC4" w:rsidRDefault="002A1867" w:rsidP="00B81DC4">
      <w:r>
        <w:rPr>
          <w:noProof/>
        </w:rPr>
        <w:drawing>
          <wp:inline distT="0" distB="0" distL="0" distR="0">
            <wp:extent cx="3514725" cy="2526665"/>
            <wp:effectExtent l="0" t="0" r="9525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508" cy="255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8" w:name="_Toc19633428"/>
      <w:r>
        <w:t>Modelo Físico</w:t>
      </w:r>
      <w:bookmarkEnd w:id="8"/>
    </w:p>
    <w:p w:rsidR="00A85E1E" w:rsidRDefault="00B81DC4" w:rsidP="002A1867">
      <w:r>
        <w:t>Modelo físico é o modelo on</w:t>
      </w:r>
      <w:r w:rsidR="000B4418">
        <w:t>de são</w:t>
      </w:r>
      <w:r w:rsidR="000B4418" w:rsidRPr="000B4418">
        <w:t xml:space="preserve"> </w:t>
      </w:r>
      <w:r w:rsidR="000B4418">
        <w:t>adicionados valores para validação da modelagem</w:t>
      </w:r>
      <w:r w:rsidR="000B4418">
        <w:rPr>
          <w:noProof/>
        </w:rPr>
        <w:t xml:space="preserve"> </w:t>
      </w:r>
      <w:r w:rsidR="002A1867">
        <w:rPr>
          <w:noProof/>
        </w:rPr>
        <w:drawing>
          <wp:inline distT="0" distB="0" distL="0" distR="0" wp14:anchorId="5011223D" wp14:editId="3C5B596C">
            <wp:extent cx="5372100" cy="284789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024" cy="285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de são </w:t>
      </w:r>
    </w:p>
    <w:p w:rsidR="00A85E1E" w:rsidRDefault="00A85E1E" w:rsidP="008A7F37">
      <w:pPr>
        <w:pStyle w:val="cabealho2"/>
      </w:pPr>
    </w:p>
    <w:p w:rsidR="002A1867" w:rsidRDefault="002A1867" w:rsidP="008A7F37">
      <w:pPr>
        <w:pStyle w:val="cabealho2"/>
      </w:pPr>
    </w:p>
    <w:p w:rsidR="002A1867" w:rsidRDefault="002A1867" w:rsidP="008A7F37">
      <w:pPr>
        <w:pStyle w:val="cabealho2"/>
      </w:pPr>
    </w:p>
    <w:p w:rsidR="002A1867" w:rsidRDefault="002A1867" w:rsidP="008A7F37">
      <w:pPr>
        <w:pStyle w:val="cabealho2"/>
      </w:pPr>
    </w:p>
    <w:p w:rsidR="00C92BD1" w:rsidRDefault="00C92BD1" w:rsidP="008A7F37">
      <w:pPr>
        <w:pStyle w:val="cabealho2"/>
      </w:pPr>
      <w:bookmarkStart w:id="9" w:name="_Toc19633429"/>
      <w:r>
        <w:t>Modelo Conceitual</w:t>
      </w:r>
      <w:bookmarkEnd w:id="9"/>
    </w:p>
    <w:p w:rsidR="00B81DC4" w:rsidRDefault="00B81DC4">
      <w:r>
        <w:t>O modelo conceitual é uma visualização marco das e</w:t>
      </w:r>
      <w:r w:rsidR="00A85E1E">
        <w:t>ntidades e relacionamentos</w:t>
      </w:r>
    </w:p>
    <w:p w:rsidR="002A1867" w:rsidRDefault="002A1867">
      <w:r>
        <w:rPr>
          <w:noProof/>
        </w:rPr>
        <w:drawing>
          <wp:inline distT="0" distB="0" distL="0" distR="0" wp14:anchorId="22775399" wp14:editId="56CED65E">
            <wp:extent cx="3695700" cy="2704723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244" cy="279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699" w:rsidRDefault="005F0699"/>
    <w:p w:rsidR="00735028" w:rsidRDefault="00735028" w:rsidP="005F0699">
      <w:pPr>
        <w:pStyle w:val="cabealho2"/>
      </w:pPr>
    </w:p>
    <w:p w:rsidR="00735028" w:rsidRDefault="00735028" w:rsidP="005F0699">
      <w:pPr>
        <w:pStyle w:val="cabealho2"/>
      </w:pPr>
    </w:p>
    <w:p w:rsidR="00735028" w:rsidRDefault="00735028" w:rsidP="005F0699">
      <w:pPr>
        <w:pStyle w:val="cabealho2"/>
      </w:pPr>
    </w:p>
    <w:p w:rsidR="00735028" w:rsidRDefault="00735028" w:rsidP="005F0699">
      <w:pPr>
        <w:pStyle w:val="cabealho2"/>
      </w:pPr>
    </w:p>
    <w:p w:rsidR="00735028" w:rsidRDefault="00735028" w:rsidP="005F0699">
      <w:pPr>
        <w:pStyle w:val="cabealho2"/>
      </w:pPr>
    </w:p>
    <w:p w:rsidR="00735028" w:rsidRDefault="00735028" w:rsidP="005F0699">
      <w:pPr>
        <w:pStyle w:val="cabealho2"/>
      </w:pPr>
    </w:p>
    <w:p w:rsidR="005F0699" w:rsidRDefault="005F0699" w:rsidP="005F0699">
      <w:pPr>
        <w:pStyle w:val="cabealho2"/>
      </w:pPr>
      <w:bookmarkStart w:id="10" w:name="_Toc19633430"/>
      <w:r>
        <w:t>Cronograma</w:t>
      </w:r>
      <w:bookmarkEnd w:id="10"/>
    </w:p>
    <w:p w:rsidR="005F0699" w:rsidRDefault="005F0699" w:rsidP="005F0699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5F0699" w:rsidTr="00764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5F0699" w:rsidRDefault="005F0699" w:rsidP="0076450F"/>
        </w:tc>
        <w:tc>
          <w:tcPr>
            <w:tcW w:w="533" w:type="pct"/>
          </w:tcPr>
          <w:p w:rsidR="005F0699" w:rsidRDefault="005F0699" w:rsidP="00764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533" w:type="pct"/>
          </w:tcPr>
          <w:p w:rsidR="005F0699" w:rsidRDefault="005F0699" w:rsidP="00764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533" w:type="pct"/>
          </w:tcPr>
          <w:p w:rsidR="005F0699" w:rsidRDefault="005F0699" w:rsidP="00764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  <w:tc>
          <w:tcPr>
            <w:tcW w:w="533" w:type="pct"/>
          </w:tcPr>
          <w:p w:rsidR="005F0699" w:rsidRDefault="005F0699" w:rsidP="00764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4</w:t>
            </w:r>
          </w:p>
        </w:tc>
        <w:tc>
          <w:tcPr>
            <w:tcW w:w="533" w:type="pct"/>
          </w:tcPr>
          <w:p w:rsidR="005F0699" w:rsidRDefault="005F0699" w:rsidP="00764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5</w:t>
            </w:r>
          </w:p>
        </w:tc>
        <w:tc>
          <w:tcPr>
            <w:tcW w:w="533" w:type="pct"/>
          </w:tcPr>
          <w:p w:rsidR="005F0699" w:rsidRDefault="005F0699" w:rsidP="00764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6</w:t>
            </w:r>
          </w:p>
        </w:tc>
        <w:tc>
          <w:tcPr>
            <w:tcW w:w="533" w:type="pct"/>
          </w:tcPr>
          <w:p w:rsidR="005F0699" w:rsidRDefault="005F0699" w:rsidP="00764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7</w:t>
            </w:r>
          </w:p>
        </w:tc>
        <w:tc>
          <w:tcPr>
            <w:tcW w:w="531" w:type="pct"/>
          </w:tcPr>
          <w:p w:rsidR="005F0699" w:rsidRDefault="005F0699" w:rsidP="00764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8</w:t>
            </w:r>
          </w:p>
        </w:tc>
      </w:tr>
      <w:tr w:rsidR="005F0699" w:rsidTr="0076450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5F0699" w:rsidRPr="00BD3832" w:rsidRDefault="005F0699" w:rsidP="0076450F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5F0699" w:rsidRDefault="005F0699" w:rsidP="0076450F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F0699" w:rsidRDefault="005F0699" w:rsidP="0076450F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F0699" w:rsidRDefault="005F0699" w:rsidP="0076450F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F0699" w:rsidRDefault="005F0699" w:rsidP="0076450F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F0699" w:rsidRDefault="005F0699" w:rsidP="0076450F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F0699" w:rsidRDefault="005F0699" w:rsidP="0076450F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F0699" w:rsidRDefault="005F0699" w:rsidP="0076450F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5F0699" w:rsidRDefault="005F0699" w:rsidP="0076450F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0699" w:rsidTr="007645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5F0699" w:rsidRPr="008A7F37" w:rsidRDefault="005F0699" w:rsidP="0076450F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5F0699" w:rsidRDefault="005F0699" w:rsidP="0076450F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F0699" w:rsidRDefault="005F0699" w:rsidP="0076450F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F0699" w:rsidRDefault="005F0699" w:rsidP="0076450F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F0699" w:rsidRDefault="005F0699" w:rsidP="0076450F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F0699" w:rsidRDefault="005F0699" w:rsidP="0076450F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F0699" w:rsidRDefault="005F0699" w:rsidP="0076450F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F0699" w:rsidRDefault="005F0699" w:rsidP="0076450F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5F0699" w:rsidRDefault="005F0699" w:rsidP="0076450F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0699" w:rsidTr="0076450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5F0699" w:rsidRDefault="005F0699" w:rsidP="0076450F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5F0699" w:rsidRDefault="005F0699" w:rsidP="0076450F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F0699" w:rsidRDefault="005F0699" w:rsidP="0076450F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F0699" w:rsidRDefault="005F0699" w:rsidP="0076450F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F0699" w:rsidRDefault="005F0699" w:rsidP="0076450F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F0699" w:rsidRDefault="005F0699" w:rsidP="0076450F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F0699" w:rsidRDefault="005F0699" w:rsidP="0076450F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5F0699" w:rsidRDefault="005F0699" w:rsidP="0076450F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5F0699" w:rsidRDefault="005F0699" w:rsidP="0076450F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F0699" w:rsidRDefault="005F0699" w:rsidP="005F0699">
      <w:pPr>
        <w:pStyle w:val="InformaesdeContato0"/>
      </w:pPr>
    </w:p>
    <w:p w:rsidR="005F0699" w:rsidRDefault="005F0699" w:rsidP="005F0699">
      <w:r>
        <w:br w:type="page"/>
      </w:r>
    </w:p>
    <w:p w:rsidR="005F0699" w:rsidRDefault="005F0699">
      <w:pPr>
        <w:sectPr w:rsidR="005F0699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4A0592" w:rsidRDefault="006E0CD1" w:rsidP="00735028">
      <w:pPr>
        <w:pStyle w:val="cabealho1"/>
        <w:rPr>
          <w:lang w:eastAsia="en-US"/>
        </w:rPr>
      </w:pPr>
      <w:bookmarkStart w:id="11" w:name="_Toc19633431"/>
      <w:r>
        <w:rPr>
          <w:lang w:eastAsia="en-US"/>
        </w:rPr>
        <w:lastRenderedPageBreak/>
        <w:t>Funcionalidades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2" w:name="_Toc19633432"/>
      <w:r>
        <w:rPr>
          <w:lang w:eastAsia="en-US"/>
        </w:rPr>
        <w:t>Web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3" w:name="_Toc19633433"/>
      <w:r>
        <w:rPr>
          <w:lang w:eastAsia="en-US"/>
        </w:rPr>
        <w:t>Mobile</w:t>
      </w:r>
      <w:bookmarkEnd w:id="13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735028">
      <w:pPr>
        <w:pStyle w:val="cabealho1"/>
        <w:rPr>
          <w:lang w:eastAsia="en-US"/>
        </w:rPr>
      </w:pPr>
      <w:bookmarkStart w:id="14" w:name="_Toc19633434"/>
      <w:r>
        <w:rPr>
          <w:lang w:eastAsia="en-US"/>
        </w:rPr>
        <w:lastRenderedPageBreak/>
        <w:t>Protótipos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19633435"/>
      <w:r>
        <w:rPr>
          <w:lang w:eastAsia="en-US"/>
        </w:rPr>
        <w:t>Web</w:t>
      </w:r>
      <w:bookmarkEnd w:id="1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6" w:name="_Toc19633436"/>
      <w:r>
        <w:rPr>
          <w:lang w:eastAsia="en-US"/>
        </w:rPr>
        <w:t>Mobile</w:t>
      </w:r>
      <w:bookmarkEnd w:id="16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5F0699" w:rsidRDefault="005F0699" w:rsidP="00735028">
      <w:pPr>
        <w:pStyle w:val="cabealho1"/>
      </w:pPr>
      <w:bookmarkStart w:id="17" w:name="_Toc19633437"/>
      <w:r>
        <w:lastRenderedPageBreak/>
        <w:t>Back-</w:t>
      </w:r>
      <w:proofErr w:type="spellStart"/>
      <w:r>
        <w:t>End</w:t>
      </w:r>
      <w:bookmarkEnd w:id="17"/>
      <w:proofErr w:type="spellEnd"/>
    </w:p>
    <w:p w:rsidR="005F0699" w:rsidRDefault="005F0699" w:rsidP="005F0699"/>
    <w:p w:rsidR="0062478D" w:rsidRDefault="0062478D" w:rsidP="005F0699">
      <w:pPr>
        <w:rPr>
          <w:sz w:val="22"/>
          <w:szCs w:val="22"/>
        </w:rPr>
      </w:pPr>
    </w:p>
    <w:p w:rsidR="0062478D" w:rsidRDefault="0062478D" w:rsidP="005F0699">
      <w:pPr>
        <w:rPr>
          <w:sz w:val="22"/>
          <w:szCs w:val="22"/>
        </w:rPr>
      </w:pPr>
    </w:p>
    <w:p w:rsidR="0062478D" w:rsidRDefault="0062478D" w:rsidP="005F0699">
      <w:pPr>
        <w:rPr>
          <w:sz w:val="22"/>
          <w:szCs w:val="22"/>
        </w:rPr>
      </w:pPr>
    </w:p>
    <w:p w:rsidR="0062478D" w:rsidRDefault="0062478D" w:rsidP="005F0699">
      <w:pPr>
        <w:rPr>
          <w:sz w:val="22"/>
          <w:szCs w:val="22"/>
        </w:rPr>
      </w:pPr>
    </w:p>
    <w:p w:rsidR="0062478D" w:rsidRDefault="0062478D" w:rsidP="005F0699">
      <w:pPr>
        <w:rPr>
          <w:sz w:val="22"/>
          <w:szCs w:val="22"/>
        </w:rPr>
      </w:pPr>
    </w:p>
    <w:p w:rsidR="0062478D" w:rsidRDefault="0062478D" w:rsidP="005F0699">
      <w:pPr>
        <w:rPr>
          <w:sz w:val="22"/>
          <w:szCs w:val="22"/>
        </w:rPr>
      </w:pPr>
    </w:p>
    <w:p w:rsidR="0062478D" w:rsidRDefault="0062478D" w:rsidP="005F0699">
      <w:pPr>
        <w:rPr>
          <w:sz w:val="22"/>
          <w:szCs w:val="22"/>
        </w:rPr>
      </w:pPr>
    </w:p>
    <w:p w:rsidR="0062478D" w:rsidRDefault="0062478D" w:rsidP="005F0699">
      <w:pPr>
        <w:rPr>
          <w:sz w:val="22"/>
          <w:szCs w:val="22"/>
        </w:rPr>
      </w:pPr>
    </w:p>
    <w:p w:rsidR="0062478D" w:rsidRDefault="0062478D" w:rsidP="005F0699">
      <w:pPr>
        <w:rPr>
          <w:sz w:val="22"/>
          <w:szCs w:val="22"/>
        </w:rPr>
      </w:pPr>
    </w:p>
    <w:p w:rsidR="0062478D" w:rsidRDefault="0062478D" w:rsidP="005F0699">
      <w:pPr>
        <w:rPr>
          <w:sz w:val="22"/>
          <w:szCs w:val="22"/>
        </w:rPr>
      </w:pPr>
    </w:p>
    <w:p w:rsidR="0062478D" w:rsidRDefault="0062478D" w:rsidP="005F0699">
      <w:pPr>
        <w:rPr>
          <w:sz w:val="22"/>
          <w:szCs w:val="22"/>
        </w:rPr>
      </w:pPr>
    </w:p>
    <w:p w:rsidR="0062478D" w:rsidRDefault="0062478D" w:rsidP="005F0699">
      <w:pPr>
        <w:rPr>
          <w:sz w:val="22"/>
          <w:szCs w:val="22"/>
        </w:rPr>
      </w:pPr>
    </w:p>
    <w:p w:rsidR="00735028" w:rsidRDefault="00735028" w:rsidP="00735028">
      <w:pPr>
        <w:pStyle w:val="Semespaos"/>
      </w:pPr>
    </w:p>
    <w:p w:rsidR="00735028" w:rsidRDefault="00735028" w:rsidP="00735028">
      <w:pPr>
        <w:pStyle w:val="Semespaos"/>
      </w:pPr>
    </w:p>
    <w:p w:rsidR="00735028" w:rsidRDefault="00735028" w:rsidP="00735028">
      <w:pPr>
        <w:pStyle w:val="Semespaos"/>
      </w:pPr>
    </w:p>
    <w:p w:rsidR="00735028" w:rsidRDefault="00735028" w:rsidP="00735028">
      <w:pPr>
        <w:pStyle w:val="InformaesdeContato0"/>
      </w:pPr>
    </w:p>
    <w:p w:rsidR="00735028" w:rsidRDefault="00735028" w:rsidP="00735028"/>
    <w:p w:rsidR="00735028" w:rsidRDefault="00735028" w:rsidP="00735028"/>
    <w:p w:rsidR="00735028" w:rsidRDefault="00735028" w:rsidP="00735028"/>
    <w:p w:rsidR="00735028" w:rsidRDefault="00735028" w:rsidP="00735028"/>
    <w:p w:rsidR="00735028" w:rsidRDefault="00735028" w:rsidP="00735028"/>
    <w:p w:rsidR="00735028" w:rsidRDefault="00735028" w:rsidP="00735028"/>
    <w:p w:rsidR="00735028" w:rsidRDefault="00735028" w:rsidP="00735028"/>
    <w:p w:rsidR="00735028" w:rsidRDefault="00735028" w:rsidP="00735028">
      <w:pPr>
        <w:pStyle w:val="cabealho1"/>
      </w:pPr>
      <w:bookmarkStart w:id="18" w:name="_Toc19633438"/>
      <w:r>
        <w:lastRenderedPageBreak/>
        <w:t>Swagger</w:t>
      </w:r>
      <w:bookmarkEnd w:id="18"/>
    </w:p>
    <w:p w:rsidR="007F732A" w:rsidRDefault="007F732A" w:rsidP="00735028">
      <w:r>
        <w:t xml:space="preserve">Baixar O Pacote do </w:t>
      </w:r>
      <w:proofErr w:type="spellStart"/>
      <w:r>
        <w:t>NuGet</w:t>
      </w:r>
      <w:proofErr w:type="spellEnd"/>
      <w:r>
        <w:t xml:space="preserve">, pesquisar por </w:t>
      </w:r>
      <w:proofErr w:type="spellStart"/>
      <w:r>
        <w:t>Swashbuckle.AspNetCore</w:t>
      </w:r>
      <w:proofErr w:type="spellEnd"/>
      <w:r>
        <w:t xml:space="preserve"> 4.0.1</w:t>
      </w:r>
    </w:p>
    <w:p w:rsidR="007F732A" w:rsidRDefault="007F732A" w:rsidP="00735028">
      <w:r>
        <w:rPr>
          <w:noProof/>
        </w:rPr>
        <w:drawing>
          <wp:inline distT="0" distB="0" distL="0" distR="0">
            <wp:extent cx="5732145" cy="1506393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0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48" w:rsidRDefault="007F732A" w:rsidP="00735028">
      <w:r>
        <w:t>Inserir o código para que o Swagger funcion</w:t>
      </w:r>
      <w:r w:rsidR="00E46348">
        <w:t>e</w:t>
      </w:r>
    </w:p>
    <w:p w:rsidR="0070633A" w:rsidRDefault="0070633A" w:rsidP="00735028">
      <w:proofErr w:type="spellStart"/>
      <w:r>
        <w:t>Startup.cs</w:t>
      </w:r>
      <w:proofErr w:type="spellEnd"/>
      <w:r>
        <w:t>*</w:t>
      </w:r>
    </w:p>
    <w:p w:rsidR="007F732A" w:rsidRDefault="00E46348" w:rsidP="00735028">
      <w:r>
        <w:rPr>
          <w:noProof/>
        </w:rPr>
        <w:drawing>
          <wp:inline distT="0" distB="0" distL="0" distR="0">
            <wp:extent cx="5730875" cy="4933315"/>
            <wp:effectExtent l="0" t="0" r="3175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028" w:rsidRPr="00735028" w:rsidRDefault="00735028" w:rsidP="00735028"/>
    <w:p w:rsidR="00735028" w:rsidRDefault="00735028" w:rsidP="007F732A"/>
    <w:p w:rsidR="00735028" w:rsidRDefault="00E46348" w:rsidP="00E46348">
      <w:r>
        <w:rPr>
          <w:noProof/>
        </w:rPr>
        <w:lastRenderedPageBreak/>
        <w:drawing>
          <wp:inline distT="0" distB="0" distL="0" distR="0">
            <wp:extent cx="5039995" cy="3179445"/>
            <wp:effectExtent l="0" t="0" r="8255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78D" w:rsidRDefault="00735028" w:rsidP="00735028">
      <w:pPr>
        <w:pStyle w:val="cabealho1"/>
      </w:pPr>
      <w:bookmarkStart w:id="19" w:name="_Toc19633439"/>
      <w:proofErr w:type="spellStart"/>
      <w:r>
        <w:t>Deploy</w:t>
      </w:r>
      <w:bookmarkEnd w:id="19"/>
      <w:proofErr w:type="spellEnd"/>
    </w:p>
    <w:p w:rsidR="009A3F87" w:rsidRDefault="008C5A2A" w:rsidP="009A3F87">
      <w:r>
        <w:t>Banco De Dados DDL</w:t>
      </w:r>
    </w:p>
    <w:p w:rsidR="008C5A2A" w:rsidRDefault="008C5A2A" w:rsidP="009A3F87">
      <w:r>
        <w:rPr>
          <w:noProof/>
        </w:rPr>
        <w:drawing>
          <wp:inline distT="0" distB="0" distL="0" distR="0">
            <wp:extent cx="2495193" cy="3324225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814" cy="338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5C1F">
        <w:rPr>
          <w:noProof/>
        </w:rPr>
        <w:drawing>
          <wp:inline distT="0" distB="0" distL="0" distR="0" wp14:anchorId="136627EB" wp14:editId="511617CB">
            <wp:extent cx="3139014" cy="2352675"/>
            <wp:effectExtent l="0" t="0" r="444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42" cy="235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A2A" w:rsidRDefault="008C5A2A" w:rsidP="009A3F87"/>
    <w:p w:rsidR="000C5C1F" w:rsidRDefault="000C5C1F" w:rsidP="009A3F87"/>
    <w:p w:rsidR="000C5C1F" w:rsidRDefault="000C5C1F" w:rsidP="009A3F87"/>
    <w:p w:rsidR="000C5C1F" w:rsidRDefault="000C5C1F" w:rsidP="009A3F87"/>
    <w:p w:rsidR="000C5C1F" w:rsidRDefault="000C5C1F" w:rsidP="009A3F87">
      <w:r>
        <w:lastRenderedPageBreak/>
        <w:t>Banco de Dados DML</w:t>
      </w:r>
    </w:p>
    <w:p w:rsidR="000C5C1F" w:rsidRDefault="000C5C1F" w:rsidP="009A3F87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914400" y="1066800"/>
            <wp:positionH relativeFrom="column">
              <wp:align>left</wp:align>
            </wp:positionH>
            <wp:positionV relativeFrom="paragraph">
              <wp:align>top</wp:align>
            </wp:positionV>
            <wp:extent cx="2502985" cy="352425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98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724525" cy="23622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</w:rPr>
        <w:drawing>
          <wp:inline distT="0" distB="0" distL="0" distR="0">
            <wp:extent cx="5753100" cy="19335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C1F" w:rsidRDefault="000C5C1F" w:rsidP="009A3F87"/>
    <w:p w:rsidR="000C5C1F" w:rsidRDefault="000C5C1F" w:rsidP="009A3F87"/>
    <w:p w:rsidR="000C5C1F" w:rsidRDefault="000C5C1F" w:rsidP="009A3F87">
      <w:r>
        <w:lastRenderedPageBreak/>
        <w:t>Banco de Dados DQL</w:t>
      </w:r>
    </w:p>
    <w:p w:rsidR="000C5C1F" w:rsidRDefault="000C5C1F" w:rsidP="009A3F87">
      <w:r>
        <w:rPr>
          <w:noProof/>
        </w:rPr>
        <w:drawing>
          <wp:inline distT="0" distB="0" distL="0" distR="0">
            <wp:extent cx="3648075" cy="4037521"/>
            <wp:effectExtent l="0" t="0" r="0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766" cy="405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028" w:rsidRDefault="008C5A2A" w:rsidP="000C5C1F">
      <w:pPr>
        <w:pStyle w:val="cabealho1"/>
      </w:pPr>
      <w:bookmarkStart w:id="20" w:name="_Toc19633440"/>
      <w:proofErr w:type="spellStart"/>
      <w:r>
        <w:t>P</w:t>
      </w:r>
      <w:r w:rsidR="00735028">
        <w:t>ostman</w:t>
      </w:r>
      <w:proofErr w:type="spellEnd"/>
      <w:r w:rsidR="003D3EF1">
        <w:t>/Importar</w:t>
      </w:r>
      <w:bookmarkEnd w:id="20"/>
    </w:p>
    <w:p w:rsidR="000C5C1F" w:rsidRDefault="000C5C1F" w:rsidP="00735028">
      <w:pPr>
        <w:rPr>
          <w:b/>
        </w:rPr>
      </w:pPr>
      <w:r>
        <w:rPr>
          <w:b/>
        </w:rPr>
        <w:t xml:space="preserve">Para importar você deve apertar no botão </w:t>
      </w:r>
      <w:proofErr w:type="spellStart"/>
      <w:r>
        <w:rPr>
          <w:b/>
        </w:rPr>
        <w:t>Import</w:t>
      </w:r>
      <w:proofErr w:type="spellEnd"/>
    </w:p>
    <w:p w:rsidR="000C5C1F" w:rsidRDefault="000C5C1F" w:rsidP="00735028">
      <w:pPr>
        <w:rPr>
          <w:b/>
        </w:rPr>
      </w:pPr>
      <w:r>
        <w:rPr>
          <w:b/>
          <w:noProof/>
        </w:rPr>
        <w:drawing>
          <wp:inline distT="0" distB="0" distL="0" distR="0">
            <wp:extent cx="5724525" cy="6667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F1" w:rsidRDefault="003D3EF1" w:rsidP="00735028">
      <w:pPr>
        <w:rPr>
          <w:b/>
        </w:rPr>
      </w:pPr>
      <w:r>
        <w:rPr>
          <w:b/>
        </w:rPr>
        <w:t>Quando apertar aparecera essa janela e você clicara em “</w:t>
      </w:r>
      <w:proofErr w:type="spellStart"/>
      <w:r>
        <w:rPr>
          <w:b/>
        </w:rPr>
        <w:t>Choose</w:t>
      </w:r>
      <w:proofErr w:type="spellEnd"/>
      <w:r>
        <w:rPr>
          <w:b/>
        </w:rPr>
        <w:t xml:space="preserve"> File” para escolher o arquivo desejado, ou então clique em “</w:t>
      </w:r>
      <w:proofErr w:type="spellStart"/>
      <w:r>
        <w:rPr>
          <w:b/>
        </w:rPr>
        <w:t>Import</w:t>
      </w:r>
      <w:proofErr w:type="spellEnd"/>
      <w:r>
        <w:rPr>
          <w:b/>
        </w:rPr>
        <w:t xml:space="preserve"> Folder” para importar uma pasta.</w:t>
      </w:r>
    </w:p>
    <w:p w:rsidR="003D3EF1" w:rsidRDefault="003D3EF1" w:rsidP="00735028">
      <w:pPr>
        <w:rPr>
          <w:b/>
        </w:rPr>
      </w:pPr>
      <w:r>
        <w:rPr>
          <w:b/>
          <w:noProof/>
        </w:rPr>
        <w:drawing>
          <wp:inline distT="0" distB="0" distL="0" distR="0" wp14:anchorId="05C66AA5" wp14:editId="27F5DCC3">
            <wp:extent cx="2885246" cy="22860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268" cy="245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F1" w:rsidRPr="009B0526" w:rsidRDefault="003D3EF1" w:rsidP="00735028">
      <w:pPr>
        <w:rPr>
          <w:b/>
        </w:rPr>
      </w:pPr>
    </w:p>
    <w:p w:rsidR="00735028" w:rsidRPr="009B0526" w:rsidRDefault="003D3EF1" w:rsidP="003D3EF1">
      <w:pPr>
        <w:pStyle w:val="cabealho1"/>
      </w:pPr>
      <w:bookmarkStart w:id="21" w:name="_Toc19633441"/>
      <w:proofErr w:type="spellStart"/>
      <w:r>
        <w:t>Postman</w:t>
      </w:r>
      <w:proofErr w:type="spellEnd"/>
      <w:r>
        <w:t>/</w:t>
      </w:r>
      <w:r w:rsidR="00735028" w:rsidRPr="009B0526">
        <w:t>Exportar</w:t>
      </w:r>
      <w:bookmarkEnd w:id="21"/>
    </w:p>
    <w:p w:rsidR="00735028" w:rsidRDefault="003D3EF1" w:rsidP="00735028">
      <w:r>
        <w:t>Para exportar você deve apertar nas 3 bolinhas ao lado do arquivo e depois apertar em “</w:t>
      </w:r>
      <w:proofErr w:type="spellStart"/>
      <w:r>
        <w:t>Export</w:t>
      </w:r>
      <w:proofErr w:type="spellEnd"/>
      <w:r>
        <w:t>”. Logo após isso aparecera outra janela na qual você vai deixa na opção “</w:t>
      </w:r>
      <w:proofErr w:type="spellStart"/>
      <w:r>
        <w:t>Collection</w:t>
      </w:r>
      <w:proofErr w:type="spellEnd"/>
      <w:r>
        <w:t xml:space="preserve"> v2.1” e depois clicara em “</w:t>
      </w:r>
      <w:proofErr w:type="spellStart"/>
      <w:r>
        <w:t>Export</w:t>
      </w:r>
      <w:proofErr w:type="spellEnd"/>
      <w:r>
        <w:t>”.</w:t>
      </w:r>
    </w:p>
    <w:p w:rsidR="00735028" w:rsidRDefault="003D3EF1" w:rsidP="003D3EF1">
      <w:pPr>
        <w:jc w:val="both"/>
      </w:pPr>
      <w:r>
        <w:rPr>
          <w:noProof/>
        </w:rPr>
        <w:drawing>
          <wp:inline distT="0" distB="0" distL="0" distR="0" wp14:anchorId="4A66161F" wp14:editId="496B6EF0">
            <wp:extent cx="2755401" cy="5019675"/>
            <wp:effectExtent l="0" t="0" r="698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220" cy="504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89587" wp14:editId="3F2D6709">
            <wp:extent cx="2809240" cy="33051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962" cy="330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028" w:rsidRDefault="00735028" w:rsidP="00735028"/>
    <w:p w:rsidR="00735028" w:rsidRPr="00735028" w:rsidRDefault="00735028" w:rsidP="00735028"/>
    <w:p w:rsidR="009A3F87" w:rsidRDefault="009A3F87">
      <w:r>
        <w:br w:type="page"/>
      </w:r>
    </w:p>
    <w:p w:rsidR="009B0526" w:rsidRDefault="009B0526" w:rsidP="009B0526">
      <w:pPr>
        <w:pStyle w:val="cabealho1"/>
      </w:pPr>
      <w:bookmarkStart w:id="22" w:name="_Toc19633442"/>
      <w:proofErr w:type="spellStart"/>
      <w:r>
        <w:lastRenderedPageBreak/>
        <w:t>NuGet</w:t>
      </w:r>
      <w:bookmarkEnd w:id="22"/>
      <w:proofErr w:type="spellEnd"/>
    </w:p>
    <w:p w:rsidR="009B0526" w:rsidRDefault="009B0526" w:rsidP="009B0526"/>
    <w:p w:rsidR="009B0526" w:rsidRDefault="009B0526" w:rsidP="009B0526"/>
    <w:p w:rsidR="009B0526" w:rsidRDefault="009B0526" w:rsidP="009B0526"/>
    <w:p w:rsidR="009B0526" w:rsidRDefault="009B0526" w:rsidP="009B0526"/>
    <w:p w:rsidR="009B0526" w:rsidRDefault="009B0526" w:rsidP="009B0526"/>
    <w:p w:rsidR="009B0526" w:rsidRDefault="009B0526" w:rsidP="009B0526"/>
    <w:p w:rsidR="009B0526" w:rsidRDefault="009B0526" w:rsidP="009B0526"/>
    <w:p w:rsidR="009B0526" w:rsidRDefault="009B0526" w:rsidP="009B0526"/>
    <w:p w:rsidR="009B0526" w:rsidRDefault="009B0526" w:rsidP="009B0526"/>
    <w:p w:rsidR="009B0526" w:rsidRDefault="009B0526" w:rsidP="009B0526"/>
    <w:p w:rsidR="009B0526" w:rsidRDefault="009B0526" w:rsidP="009B0526"/>
    <w:p w:rsidR="009B0526" w:rsidRDefault="009B0526" w:rsidP="009B0526"/>
    <w:p w:rsidR="009B0526" w:rsidRDefault="009B0526" w:rsidP="009B0526"/>
    <w:p w:rsidR="009B0526" w:rsidRDefault="009B0526" w:rsidP="009B0526"/>
    <w:p w:rsidR="009B0526" w:rsidRDefault="009B0526" w:rsidP="009B0526"/>
    <w:p w:rsidR="009B0526" w:rsidRDefault="009B0526" w:rsidP="009B0526"/>
    <w:p w:rsidR="009B0526" w:rsidRDefault="009B0526" w:rsidP="009B0526"/>
    <w:p w:rsidR="009B0526" w:rsidRDefault="009B0526" w:rsidP="009B0526"/>
    <w:p w:rsidR="009B0526" w:rsidRDefault="009B0526" w:rsidP="009B0526"/>
    <w:p w:rsidR="009B0526" w:rsidRDefault="009B0526" w:rsidP="009B0526"/>
    <w:p w:rsidR="009B0526" w:rsidRDefault="009B0526" w:rsidP="009B0526"/>
    <w:p w:rsidR="009B0526" w:rsidRPr="009B0526" w:rsidRDefault="009B0526" w:rsidP="009B0526"/>
    <w:p w:rsidR="009B0526" w:rsidRDefault="009B0526" w:rsidP="009B0526">
      <w:pPr>
        <w:pStyle w:val="cabealho1"/>
      </w:pPr>
      <w:bookmarkStart w:id="23" w:name="_Toc19633443"/>
      <w:r>
        <w:lastRenderedPageBreak/>
        <w:t xml:space="preserve">Como criar </w:t>
      </w:r>
      <w:r w:rsidR="00F609BC">
        <w:t xml:space="preserve">Banco de Dados e Rodar no </w:t>
      </w:r>
      <w:proofErr w:type="spellStart"/>
      <w:r w:rsidR="00F609BC">
        <w:t>BackEnd</w:t>
      </w:r>
      <w:bookmarkEnd w:id="23"/>
      <w:proofErr w:type="spellEnd"/>
    </w:p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Pr="00F609BC" w:rsidRDefault="00F609BC" w:rsidP="00F609BC"/>
    <w:p w:rsidR="00F609BC" w:rsidRDefault="00F609BC" w:rsidP="00735028">
      <w:pPr>
        <w:pStyle w:val="cabealho1"/>
      </w:pPr>
      <w:bookmarkStart w:id="24" w:name="_Toc19633444"/>
      <w:r>
        <w:lastRenderedPageBreak/>
        <w:t>Ferramentas Utilizadas</w:t>
      </w:r>
      <w:bookmarkEnd w:id="24"/>
    </w:p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Default="00F609BC" w:rsidP="00F609BC"/>
    <w:p w:rsidR="00F609BC" w:rsidRPr="00F609BC" w:rsidRDefault="00F609BC" w:rsidP="00F609BC"/>
    <w:p w:rsidR="009A3F87" w:rsidRDefault="009A3F87" w:rsidP="00735028">
      <w:pPr>
        <w:pStyle w:val="cabealho1"/>
      </w:pPr>
      <w:bookmarkStart w:id="25" w:name="_Toc19633445"/>
      <w:r>
        <w:lastRenderedPageBreak/>
        <w:t>Arquitetura do Projeto</w:t>
      </w:r>
      <w:bookmarkEnd w:id="25"/>
    </w:p>
    <w:p w:rsidR="009A3F87" w:rsidRDefault="009A3F87" w:rsidP="009A3F87"/>
    <w:p w:rsidR="009A3F87" w:rsidRDefault="009A3F87">
      <w:r>
        <w:br w:type="page"/>
      </w:r>
    </w:p>
    <w:p w:rsidR="009A3F87" w:rsidRDefault="009A3F87" w:rsidP="00735028">
      <w:pPr>
        <w:pStyle w:val="cabealho1"/>
      </w:pPr>
      <w:bookmarkStart w:id="26" w:name="_Toc19633446"/>
      <w:r>
        <w:lastRenderedPageBreak/>
        <w:t>Referências</w:t>
      </w:r>
      <w:bookmarkEnd w:id="26"/>
    </w:p>
    <w:p w:rsidR="00F03B38" w:rsidRDefault="00F03B38" w:rsidP="00F03B38"/>
    <w:p w:rsidR="00F03B38" w:rsidRDefault="00F03B38" w:rsidP="00F03B38">
      <w:pPr>
        <w:pStyle w:val="cabealho2"/>
      </w:pPr>
      <w:bookmarkStart w:id="27" w:name="_Toc19633447"/>
      <w:r>
        <w:t>Links</w:t>
      </w:r>
      <w:bookmarkEnd w:id="27"/>
    </w:p>
    <w:p w:rsidR="00F03B38" w:rsidRPr="00F03B38" w:rsidRDefault="00F03B38" w:rsidP="00735028">
      <w:pPr>
        <w:pStyle w:val="cabealho2"/>
      </w:pPr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3B1" w:rsidRDefault="007343B1">
      <w:pPr>
        <w:spacing w:after="0" w:line="240" w:lineRule="auto"/>
      </w:pPr>
      <w:r>
        <w:separator/>
      </w:r>
    </w:p>
  </w:endnote>
  <w:endnote w:type="continuationSeparator" w:id="0">
    <w:p w:rsidR="007343B1" w:rsidRDefault="0073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7343B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3B1" w:rsidRDefault="007343B1">
      <w:pPr>
        <w:spacing w:after="0" w:line="240" w:lineRule="auto"/>
      </w:pPr>
      <w:r>
        <w:separator/>
      </w:r>
    </w:p>
  </w:footnote>
  <w:footnote w:type="continuationSeparator" w:id="0">
    <w:p w:rsidR="007343B1" w:rsidRDefault="00734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B4418"/>
    <w:rsid w:val="000C3257"/>
    <w:rsid w:val="000C4200"/>
    <w:rsid w:val="000C5C1F"/>
    <w:rsid w:val="00173F68"/>
    <w:rsid w:val="001E537E"/>
    <w:rsid w:val="00216516"/>
    <w:rsid w:val="00267CAA"/>
    <w:rsid w:val="002A1867"/>
    <w:rsid w:val="002C440D"/>
    <w:rsid w:val="002E0003"/>
    <w:rsid w:val="00362822"/>
    <w:rsid w:val="00376460"/>
    <w:rsid w:val="003A1B68"/>
    <w:rsid w:val="003B1277"/>
    <w:rsid w:val="003D3EF1"/>
    <w:rsid w:val="00456E37"/>
    <w:rsid w:val="0046629B"/>
    <w:rsid w:val="004A0592"/>
    <w:rsid w:val="005177BA"/>
    <w:rsid w:val="00524B9A"/>
    <w:rsid w:val="00585F9D"/>
    <w:rsid w:val="005F0699"/>
    <w:rsid w:val="0062478D"/>
    <w:rsid w:val="00657A13"/>
    <w:rsid w:val="00661ABB"/>
    <w:rsid w:val="00674BE9"/>
    <w:rsid w:val="00695C1D"/>
    <w:rsid w:val="006A746B"/>
    <w:rsid w:val="006D6621"/>
    <w:rsid w:val="006E0CD1"/>
    <w:rsid w:val="006F3AFC"/>
    <w:rsid w:val="0070633A"/>
    <w:rsid w:val="00723849"/>
    <w:rsid w:val="00730217"/>
    <w:rsid w:val="007343B1"/>
    <w:rsid w:val="00735028"/>
    <w:rsid w:val="00792337"/>
    <w:rsid w:val="007C7D98"/>
    <w:rsid w:val="007F3CBC"/>
    <w:rsid w:val="007F732A"/>
    <w:rsid w:val="00841152"/>
    <w:rsid w:val="00894B11"/>
    <w:rsid w:val="008A7F37"/>
    <w:rsid w:val="008B105D"/>
    <w:rsid w:val="008B137F"/>
    <w:rsid w:val="008C5A2A"/>
    <w:rsid w:val="008D4D82"/>
    <w:rsid w:val="00952E23"/>
    <w:rsid w:val="00997D7D"/>
    <w:rsid w:val="009A3F87"/>
    <w:rsid w:val="009B0526"/>
    <w:rsid w:val="009E2D84"/>
    <w:rsid w:val="00A25BD2"/>
    <w:rsid w:val="00A85E1E"/>
    <w:rsid w:val="00A967A8"/>
    <w:rsid w:val="00B36547"/>
    <w:rsid w:val="00B81DC4"/>
    <w:rsid w:val="00BB5B9E"/>
    <w:rsid w:val="00BD3832"/>
    <w:rsid w:val="00BE1D20"/>
    <w:rsid w:val="00C26497"/>
    <w:rsid w:val="00C86073"/>
    <w:rsid w:val="00C92BD1"/>
    <w:rsid w:val="00D0024A"/>
    <w:rsid w:val="00DA19B6"/>
    <w:rsid w:val="00DB563A"/>
    <w:rsid w:val="00DE3EA9"/>
    <w:rsid w:val="00E43E78"/>
    <w:rsid w:val="00E46348"/>
    <w:rsid w:val="00E6531E"/>
    <w:rsid w:val="00E95AA4"/>
    <w:rsid w:val="00E96F8D"/>
    <w:rsid w:val="00EB66D8"/>
    <w:rsid w:val="00F03B38"/>
    <w:rsid w:val="00F400AB"/>
    <w:rsid w:val="00F46C34"/>
    <w:rsid w:val="00F6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535F30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735028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735028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emEspaamento">
    <w:name w:val="No Spacing"/>
    <w:uiPriority w:val="1"/>
    <w:qFormat/>
    <w:rsid w:val="007350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64496"/>
    <w:rsid w:val="003D6A42"/>
    <w:rsid w:val="00406E44"/>
    <w:rsid w:val="004265B1"/>
    <w:rsid w:val="00571EE0"/>
    <w:rsid w:val="006E63F0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A42FBD-7F44-4457-B91D-54CDAEC83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18</Pages>
  <Words>604</Words>
  <Characters>3262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Gabriel Melegaro De Oliveira</cp:lastModifiedBy>
  <cp:revision>2</cp:revision>
  <dcterms:created xsi:type="dcterms:W3CDTF">2019-09-17T20:23:00Z</dcterms:created>
  <dcterms:modified xsi:type="dcterms:W3CDTF">2019-09-17T20:23:00Z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